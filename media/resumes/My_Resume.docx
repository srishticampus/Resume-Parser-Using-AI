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7B58" w14:textId="7DDFB908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39C6996E" wp14:editId="12F8E93B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DEAAA" w14:textId="37144D2D" w:rsidR="00F00D23" w:rsidRPr="00F00D23" w:rsidRDefault="007A7973" w:rsidP="00F00D23">
                            <w:pPr>
                              <w:pStyle w:val="Contactinfo"/>
                            </w:pPr>
                            <w:r>
                              <w:t>7306533356</w:t>
                            </w:r>
                          </w:p>
                          <w:p w14:paraId="1EF063D6" w14:textId="060E1FE6" w:rsidR="00F00D23" w:rsidRPr="00F00D23" w:rsidRDefault="00322C61" w:rsidP="00F00D23">
                            <w:pPr>
                              <w:pStyle w:val="Contactinfo"/>
                            </w:pPr>
                            <w:r>
                              <w:t>v</w:t>
                            </w:r>
                            <w:r w:rsidR="007A7973">
                              <w:t>ivekbabu0105@gmail.com</w:t>
                            </w:r>
                          </w:p>
                          <w:p w14:paraId="42234E3B" w14:textId="6393F9F1" w:rsidR="0055578F" w:rsidRPr="00F00D23" w:rsidRDefault="007A7973" w:rsidP="00F00D23">
                            <w:pPr>
                              <w:pStyle w:val="Contactinfo"/>
                            </w:pPr>
                            <w:r w:rsidRPr="007A7973">
                              <w:t>linkedin.com/in/vivek-babu-151442248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6996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460DEAAA" w14:textId="37144D2D" w:rsidR="00F00D23" w:rsidRPr="00F00D23" w:rsidRDefault="007A7973" w:rsidP="00F00D23">
                      <w:pPr>
                        <w:pStyle w:val="Contactinfo"/>
                      </w:pPr>
                      <w:r>
                        <w:t>7306533356</w:t>
                      </w:r>
                    </w:p>
                    <w:p w14:paraId="1EF063D6" w14:textId="060E1FE6" w:rsidR="00F00D23" w:rsidRPr="00F00D23" w:rsidRDefault="00322C61" w:rsidP="00F00D23">
                      <w:pPr>
                        <w:pStyle w:val="Contactinfo"/>
                      </w:pPr>
                      <w:r>
                        <w:t>v</w:t>
                      </w:r>
                      <w:r w:rsidR="007A7973">
                        <w:t>ivekbabu0105@gmail.com</w:t>
                      </w:r>
                    </w:p>
                    <w:p w14:paraId="42234E3B" w14:textId="6393F9F1" w:rsidR="0055578F" w:rsidRPr="00F00D23" w:rsidRDefault="007A7973" w:rsidP="00F00D23">
                      <w:pPr>
                        <w:pStyle w:val="Contactinfo"/>
                      </w:pPr>
                      <w:r w:rsidRPr="007A7973">
                        <w:t>linkedin.com/in/vivek-babu-151442248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72182EDC" wp14:editId="0489A715">
                <wp:simplePos x="0" y="0"/>
                <wp:positionH relativeFrom="page">
                  <wp:posOffset>5384800</wp:posOffset>
                </wp:positionH>
                <wp:positionV relativeFrom="page">
                  <wp:posOffset>457200</wp:posOffset>
                </wp:positionV>
                <wp:extent cx="164465" cy="584200"/>
                <wp:effectExtent l="0" t="0" r="6985" b="6350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584200"/>
                          <a:chOff x="0" y="0"/>
                          <a:chExt cx="162560" cy="594322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1762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16479" id="Group 11" o:spid="_x0000_s1026" alt="Group of contact info icons" style="position:absolute;margin-left:424pt;margin-top:36pt;width:12.95pt;height:46pt;z-index:251674624;mso-position-horizontal-relative:page;mso-position-vertical-relative:page;mso-width-relative:margin;mso-height-relative:margin" coordsize="1625,594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5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16" o:title=""/>
                </v:shape>
                <v:shape id="Graphic 24" o:spid="_x0000_s1029" type="#_x0000_t75" style="position:absolute;top:4317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">
                  <v:imagedata r:id="rId17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0A2E6559" wp14:editId="30F2D050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AEF51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7A7973">
        <w:t>Vivek babu</w:t>
      </w:r>
    </w:p>
    <w:p w14:paraId="746AD547" w14:textId="5192CE91" w:rsidR="0071059B" w:rsidRPr="0055578F" w:rsidRDefault="00F00D23" w:rsidP="0055578F">
      <w:pPr>
        <w:pStyle w:val="Subtitle"/>
      </w:pPr>
      <w:r w:rsidRPr="00F00D23">
        <w:t>SOFTWARE ENGINEER</w:t>
      </w:r>
    </w:p>
    <w:p w14:paraId="4184FDCD" w14:textId="19F81CB2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6E2E63C1" wp14:editId="10C00FC2">
                <wp:simplePos x="0" y="0"/>
                <wp:positionH relativeFrom="page">
                  <wp:posOffset>360045</wp:posOffset>
                </wp:positionH>
                <wp:positionV relativeFrom="page">
                  <wp:posOffset>2694305</wp:posOffset>
                </wp:positionV>
                <wp:extent cx="4754880" cy="64770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97B7" w14:textId="3F8C1B1F" w:rsidR="00F00D23" w:rsidRPr="00F00D23" w:rsidRDefault="007A7973" w:rsidP="00F00D23">
                            <w:pPr>
                              <w:pStyle w:val="Heading1"/>
                            </w:pPr>
                            <w:r>
                              <w:t>Projects</w:t>
                            </w:r>
                          </w:p>
                          <w:p w14:paraId="439B37DF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34BB5189" w14:textId="5F651BA3" w:rsidR="00F00D23" w:rsidRPr="00DB7C3E" w:rsidRDefault="00322C61" w:rsidP="0065772F">
                            <w:pPr>
                              <w:pStyle w:val="Heading2"/>
                            </w:pPr>
                            <w:r>
                              <w:t>Pen Craft</w:t>
                            </w:r>
                            <w:r w:rsidR="00FE0846">
                              <w:t xml:space="preserve"> (Python Django)</w:t>
                            </w:r>
                          </w:p>
                          <w:p w14:paraId="68BCD8E7" w14:textId="77777777" w:rsidR="00FE0846" w:rsidRPr="00FE0846" w:rsidRDefault="00FE0846" w:rsidP="00FE0846">
                            <w:p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A web-based platform that facilitates user-generated content evaluation, allowing users to upload written works such as novels, articles, and stories. The platform features:</w:t>
                            </w:r>
                          </w:p>
                          <w:p w14:paraId="2FDA04E3" w14:textId="77777777" w:rsidR="00FE0846" w:rsidRPr="00FE0846" w:rsidRDefault="00FE0846" w:rsidP="00FE084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Content Upload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Implemented functionality for users to seamlessly upload their writings using Django.</w:t>
                            </w:r>
                          </w:p>
                          <w:p w14:paraId="59FA52AD" w14:textId="77777777" w:rsidR="00FE0846" w:rsidRPr="00FE0846" w:rsidRDefault="00FE0846" w:rsidP="00FE084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Evaluation by Experts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Enabled master writers to assess submissions, leveraging machine learning for analysis (integrated externally).</w:t>
                            </w:r>
                          </w:p>
                          <w:p w14:paraId="7342AB5C" w14:textId="77777777" w:rsidR="00FE0846" w:rsidRPr="00FE0846" w:rsidRDefault="00FE0846" w:rsidP="00FE084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Grading System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Developed a robust grading mechanism for master writers to provide feedback and scores for submissions.</w:t>
                            </w:r>
                          </w:p>
                          <w:p w14:paraId="5FB4D391" w14:textId="77777777" w:rsidR="00FE0846" w:rsidRPr="00FE0846" w:rsidRDefault="00FE0846" w:rsidP="00FE084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Top Content Showcase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Designed and implemented a feature to dynamically display the top three graded submissions on the homepage for visibility and recognition.</w:t>
                            </w:r>
                          </w:p>
                          <w:p w14:paraId="51608923" w14:textId="77777777" w:rsidR="00F00D23" w:rsidRPr="0065772F" w:rsidRDefault="00F00D23" w:rsidP="0065772F"/>
                          <w:p w14:paraId="7F79D9E1" w14:textId="40361D86" w:rsidR="00F00D23" w:rsidRPr="0065772F" w:rsidRDefault="00FE0846" w:rsidP="0065772F">
                            <w:pPr>
                              <w:pStyle w:val="Heading2"/>
                            </w:pPr>
                            <w:r>
                              <w:t>Sports Meadow (Python Django)</w:t>
                            </w:r>
                          </w:p>
                          <w:p w14:paraId="08C40713" w14:textId="77777777" w:rsidR="00FE0846" w:rsidRPr="00FE0846" w:rsidRDefault="00FE0846" w:rsidP="00FE0846">
                            <w:p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A comprehensive platform connecting users with professional sports coaches for personalized training and coaching services. Key features include:</w:t>
                            </w:r>
                          </w:p>
                          <w:p w14:paraId="6350211E" w14:textId="77777777" w:rsidR="00FE0846" w:rsidRPr="00FE0846" w:rsidRDefault="00FE0846" w:rsidP="00FE08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User Authentication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Developed secure login and registration systems for users and coaches using Django.</w:t>
                            </w:r>
                          </w:p>
                          <w:p w14:paraId="1413651A" w14:textId="77777777" w:rsidR="00FE0846" w:rsidRPr="00FE0846" w:rsidRDefault="00FE0846" w:rsidP="00FE08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Coach Registration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Enabled coaches to register and showcase their expertise across various sports disciplines.</w:t>
                            </w:r>
                          </w:p>
                          <w:p w14:paraId="471A4AD2" w14:textId="77777777" w:rsidR="00FE0846" w:rsidRPr="00FE0846" w:rsidRDefault="00FE0846" w:rsidP="00FE08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Service Request Management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Implemented a request-and-approval workflow, allowing users to request coaching services and coaches to accept or decline.</w:t>
                            </w:r>
                          </w:p>
                          <w:p w14:paraId="56B532DA" w14:textId="77777777" w:rsidR="00FE0846" w:rsidRPr="00FE0846" w:rsidRDefault="00FE0846" w:rsidP="00FE08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Interactive Chat System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Built a real-time chat feature to facilitate communication between users and coaches.</w:t>
                            </w:r>
                          </w:p>
                          <w:p w14:paraId="006CC9DD" w14:textId="77777777" w:rsidR="00FE0846" w:rsidRPr="00FE0846" w:rsidRDefault="00FE0846" w:rsidP="00FE08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Resource Sharing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Designed functionality for coaches to share training materials and resources with users.</w:t>
                            </w:r>
                          </w:p>
                          <w:p w14:paraId="31DC32BF" w14:textId="403E5FDC" w:rsidR="0065772F" w:rsidRDefault="00FE0846" w:rsidP="0065772F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FE0846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Ground Allocation</w:t>
                            </w:r>
                            <w:r w:rsidRPr="00FE0846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Integrated a scheduling system for coaches to allocate practice grounds for offline training sessions.</w:t>
                            </w:r>
                          </w:p>
                          <w:p w14:paraId="57C47858" w14:textId="77777777" w:rsidR="00FE0846" w:rsidRDefault="00FE0846" w:rsidP="00FE0846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50F93B0A" w14:textId="77777777" w:rsidR="00FE0846" w:rsidRDefault="00FE0846" w:rsidP="00FE0846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2BE04393" w14:textId="77777777" w:rsidR="00FE0846" w:rsidRDefault="00FE0846" w:rsidP="00FE0846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25BEF3AE" w14:textId="77777777" w:rsidR="00FE0846" w:rsidRDefault="00FE0846" w:rsidP="00FE0846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262B05A0" w14:textId="77777777" w:rsidR="00FE0846" w:rsidRDefault="00FE0846" w:rsidP="00FE0846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60239A07" w14:textId="77777777" w:rsidR="00FE0846" w:rsidRPr="00FE0846" w:rsidRDefault="00FE0846" w:rsidP="00FE0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63C1" id="Text Box 2" o:spid="_x0000_s1027" type="#_x0000_t202" style="position:absolute;left:0;text-align:left;margin-left:28.35pt;margin-top:212.15pt;width:374.4pt;height:51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" filled="f" stroked="f">
                <v:textbox>
                  <w:txbxContent>
                    <w:p w14:paraId="57FA97B7" w14:textId="3F8C1B1F" w:rsidR="00F00D23" w:rsidRPr="00F00D23" w:rsidRDefault="007A7973" w:rsidP="00F00D23">
                      <w:pPr>
                        <w:pStyle w:val="Heading1"/>
                      </w:pPr>
                      <w:r>
                        <w:t>Projects</w:t>
                      </w:r>
                    </w:p>
                    <w:p w14:paraId="439B37DF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34BB5189" w14:textId="5F651BA3" w:rsidR="00F00D23" w:rsidRPr="00DB7C3E" w:rsidRDefault="00322C61" w:rsidP="0065772F">
                      <w:pPr>
                        <w:pStyle w:val="Heading2"/>
                      </w:pPr>
                      <w:r>
                        <w:t>Pen Craft</w:t>
                      </w:r>
                      <w:r w:rsidR="00FE0846">
                        <w:t xml:space="preserve"> (Python Django)</w:t>
                      </w:r>
                    </w:p>
                    <w:p w14:paraId="68BCD8E7" w14:textId="77777777" w:rsidR="00FE0846" w:rsidRPr="00FE0846" w:rsidRDefault="00FE0846" w:rsidP="00FE0846">
                      <w:p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A web-based platform that facilitates user-generated content evaluation, allowing users to upload written works such as novels, articles, and stories. The platform features:</w:t>
                      </w:r>
                    </w:p>
                    <w:p w14:paraId="2FDA04E3" w14:textId="77777777" w:rsidR="00FE0846" w:rsidRPr="00FE0846" w:rsidRDefault="00FE0846" w:rsidP="00FE0846">
                      <w:pPr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Content Upload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Implemented functionality for users to seamlessly upload their writings using Django.</w:t>
                      </w:r>
                    </w:p>
                    <w:p w14:paraId="59FA52AD" w14:textId="77777777" w:rsidR="00FE0846" w:rsidRPr="00FE0846" w:rsidRDefault="00FE0846" w:rsidP="00FE0846">
                      <w:pPr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Evaluation by Experts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Enabled master writers to assess submissions, leveraging machine learning for analysis (integrated externally).</w:t>
                      </w:r>
                    </w:p>
                    <w:p w14:paraId="7342AB5C" w14:textId="77777777" w:rsidR="00FE0846" w:rsidRPr="00FE0846" w:rsidRDefault="00FE0846" w:rsidP="00FE0846">
                      <w:pPr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Grading System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Developed a robust grading mechanism for master writers to provide feedback and scores for submissions.</w:t>
                      </w:r>
                    </w:p>
                    <w:p w14:paraId="5FB4D391" w14:textId="77777777" w:rsidR="00FE0846" w:rsidRPr="00FE0846" w:rsidRDefault="00FE0846" w:rsidP="00FE0846">
                      <w:pPr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Top Content Showcase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Designed and implemented a feature to dynamically display the top three graded submissions on the homepage for visibility and recognition.</w:t>
                      </w:r>
                    </w:p>
                    <w:p w14:paraId="51608923" w14:textId="77777777" w:rsidR="00F00D23" w:rsidRPr="0065772F" w:rsidRDefault="00F00D23" w:rsidP="0065772F"/>
                    <w:p w14:paraId="7F79D9E1" w14:textId="40361D86" w:rsidR="00F00D23" w:rsidRPr="0065772F" w:rsidRDefault="00FE0846" w:rsidP="0065772F">
                      <w:pPr>
                        <w:pStyle w:val="Heading2"/>
                      </w:pPr>
                      <w:r>
                        <w:t>Sports Meadow (Python Django)</w:t>
                      </w:r>
                    </w:p>
                    <w:p w14:paraId="08C40713" w14:textId="77777777" w:rsidR="00FE0846" w:rsidRPr="00FE0846" w:rsidRDefault="00FE0846" w:rsidP="00FE0846">
                      <w:p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A comprehensive platform connecting users with professional sports coaches for personalized training and coaching services. Key features include:</w:t>
                      </w:r>
                    </w:p>
                    <w:p w14:paraId="6350211E" w14:textId="77777777" w:rsidR="00FE0846" w:rsidRPr="00FE0846" w:rsidRDefault="00FE0846" w:rsidP="00FE0846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User Authentication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Developed secure login and registration systems for users and coaches using Django.</w:t>
                      </w:r>
                    </w:p>
                    <w:p w14:paraId="1413651A" w14:textId="77777777" w:rsidR="00FE0846" w:rsidRPr="00FE0846" w:rsidRDefault="00FE0846" w:rsidP="00FE0846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Coach Registration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Enabled coaches to register and showcase their expertise across various sports disciplines.</w:t>
                      </w:r>
                    </w:p>
                    <w:p w14:paraId="471A4AD2" w14:textId="77777777" w:rsidR="00FE0846" w:rsidRPr="00FE0846" w:rsidRDefault="00FE0846" w:rsidP="00FE0846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Service Request Management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Implemented a request-and-approval workflow, allowing users to request coaching services and coaches to accept or decline.</w:t>
                      </w:r>
                    </w:p>
                    <w:p w14:paraId="56B532DA" w14:textId="77777777" w:rsidR="00FE0846" w:rsidRPr="00FE0846" w:rsidRDefault="00FE0846" w:rsidP="00FE0846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Interactive Chat System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Built a real-time chat feature to facilitate communication between users and coaches.</w:t>
                      </w:r>
                    </w:p>
                    <w:p w14:paraId="006CC9DD" w14:textId="77777777" w:rsidR="00FE0846" w:rsidRPr="00FE0846" w:rsidRDefault="00FE0846" w:rsidP="00FE0846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Resource Sharing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Designed functionality for coaches to share training materials and resources with users.</w:t>
                      </w:r>
                    </w:p>
                    <w:p w14:paraId="31DC32BF" w14:textId="403E5FDC" w:rsidR="0065772F" w:rsidRDefault="00FE0846" w:rsidP="0065772F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FE0846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Ground Allocation</w:t>
                      </w:r>
                      <w:r w:rsidRPr="00FE0846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Integrated a scheduling system for coaches to allocate practice grounds for offline training sessions.</w:t>
                      </w:r>
                    </w:p>
                    <w:p w14:paraId="57C47858" w14:textId="77777777" w:rsidR="00FE0846" w:rsidRDefault="00FE0846" w:rsidP="00FE0846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50F93B0A" w14:textId="77777777" w:rsidR="00FE0846" w:rsidRDefault="00FE0846" w:rsidP="00FE0846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2BE04393" w14:textId="77777777" w:rsidR="00FE0846" w:rsidRDefault="00FE0846" w:rsidP="00FE0846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25BEF3AE" w14:textId="77777777" w:rsidR="00FE0846" w:rsidRDefault="00FE0846" w:rsidP="00FE0846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262B05A0" w14:textId="77777777" w:rsidR="00FE0846" w:rsidRDefault="00FE0846" w:rsidP="00FE0846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60239A07" w14:textId="77777777" w:rsidR="00FE0846" w:rsidRPr="00FE0846" w:rsidRDefault="00FE0846" w:rsidP="00FE0846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4C0783D6" wp14:editId="4A53834D">
                <wp:simplePos x="0" y="0"/>
                <wp:positionH relativeFrom="page">
                  <wp:posOffset>5349875</wp:posOffset>
                </wp:positionH>
                <wp:positionV relativeFrom="page">
                  <wp:posOffset>2673350</wp:posOffset>
                </wp:positionV>
                <wp:extent cx="2130425" cy="16840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29FD3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078AB7C8" w14:textId="0AC3AC6F" w:rsidR="00F00D23" w:rsidRPr="0065772F" w:rsidRDefault="00A5169A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MCA (2022-2024)</w:t>
                            </w:r>
                          </w:p>
                          <w:p w14:paraId="2DC2EDA7" w14:textId="4F2CAF34" w:rsidR="00F00D23" w:rsidRDefault="007A7973" w:rsidP="007A7973">
                            <w:r w:rsidRPr="007A7973">
                              <w:t>SCMS School of Technology and Management</w:t>
                            </w:r>
                          </w:p>
                          <w:p w14:paraId="6BC68246" w14:textId="77777777" w:rsidR="00A5169A" w:rsidRDefault="00A5169A" w:rsidP="00A5169A"/>
                          <w:p w14:paraId="28111325" w14:textId="22E2AE89" w:rsidR="00A5169A" w:rsidRPr="0065772F" w:rsidRDefault="00A5169A" w:rsidP="00A5169A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BCA (2019-2022)</w:t>
                            </w:r>
                          </w:p>
                          <w:p w14:paraId="32183CFF" w14:textId="77777777" w:rsidR="00A5169A" w:rsidRDefault="00A5169A" w:rsidP="00A5169A">
                            <w:pPr>
                              <w:pStyle w:val="Smallspace"/>
                              <w:rPr>
                                <w:sz w:val="22"/>
                              </w:rPr>
                            </w:pPr>
                            <w:proofErr w:type="spellStart"/>
                            <w:r w:rsidRPr="007A7973">
                              <w:rPr>
                                <w:sz w:val="22"/>
                              </w:rPr>
                              <w:t>Parumala</w:t>
                            </w:r>
                            <w:proofErr w:type="spellEnd"/>
                            <w:r w:rsidRPr="007A7973">
                              <w:rPr>
                                <w:sz w:val="22"/>
                              </w:rPr>
                              <w:t xml:space="preserve"> Mar Gregorios College</w:t>
                            </w:r>
                          </w:p>
                          <w:p w14:paraId="6B1BE445" w14:textId="77777777" w:rsidR="00A5169A" w:rsidRPr="00DB7C3E" w:rsidRDefault="00A5169A" w:rsidP="007A79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83D6" id="_x0000_s1028" type="#_x0000_t202" style="position:absolute;left:0;text-align:left;margin-left:421.25pt;margin-top:210.5pt;width:167.75pt;height:13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" filled="f" stroked="f">
                <v:textbox>
                  <w:txbxContent>
                    <w:p w14:paraId="25629FD3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078AB7C8" w14:textId="0AC3AC6F" w:rsidR="00F00D23" w:rsidRPr="0065772F" w:rsidRDefault="00A5169A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MCA (2022-2024)</w:t>
                      </w:r>
                    </w:p>
                    <w:p w14:paraId="2DC2EDA7" w14:textId="4F2CAF34" w:rsidR="00F00D23" w:rsidRDefault="007A7973" w:rsidP="007A7973">
                      <w:r w:rsidRPr="007A7973">
                        <w:t>SCMS School of Technology and Management</w:t>
                      </w:r>
                    </w:p>
                    <w:p w14:paraId="6BC68246" w14:textId="77777777" w:rsidR="00A5169A" w:rsidRDefault="00A5169A" w:rsidP="00A5169A"/>
                    <w:p w14:paraId="28111325" w14:textId="22E2AE89" w:rsidR="00A5169A" w:rsidRPr="0065772F" w:rsidRDefault="00A5169A" w:rsidP="00A5169A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BCA (2019-2022)</w:t>
                      </w:r>
                    </w:p>
                    <w:p w14:paraId="32183CFF" w14:textId="77777777" w:rsidR="00A5169A" w:rsidRDefault="00A5169A" w:rsidP="00A5169A">
                      <w:pPr>
                        <w:pStyle w:val="Smallspace"/>
                        <w:rPr>
                          <w:sz w:val="22"/>
                        </w:rPr>
                      </w:pPr>
                      <w:proofErr w:type="spellStart"/>
                      <w:r w:rsidRPr="007A7973">
                        <w:rPr>
                          <w:sz w:val="22"/>
                        </w:rPr>
                        <w:t>Parumala</w:t>
                      </w:r>
                      <w:proofErr w:type="spellEnd"/>
                      <w:r w:rsidRPr="007A7973">
                        <w:rPr>
                          <w:sz w:val="22"/>
                        </w:rPr>
                        <w:t xml:space="preserve"> Mar Gregorios College</w:t>
                      </w:r>
                    </w:p>
                    <w:p w14:paraId="6B1BE445" w14:textId="77777777" w:rsidR="00A5169A" w:rsidRPr="00DB7C3E" w:rsidRDefault="00A5169A" w:rsidP="007A7973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2199ECCB" wp14:editId="55392A26">
                <wp:simplePos x="0" y="0"/>
                <wp:positionH relativeFrom="page">
                  <wp:posOffset>5350510</wp:posOffset>
                </wp:positionH>
                <wp:positionV relativeFrom="page">
                  <wp:posOffset>4359910</wp:posOffset>
                </wp:positionV>
                <wp:extent cx="2148840" cy="204025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04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44AB1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62924D61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21AF5D5A" w14:textId="3BDE8EC1" w:rsidR="00F00D23" w:rsidRPr="000B296B" w:rsidRDefault="007A7973" w:rsidP="000B296B">
                            <w:pPr>
                              <w:pStyle w:val="ListBullet2"/>
                            </w:pPr>
                            <w:r>
                              <w:t>Python</w:t>
                            </w:r>
                          </w:p>
                          <w:p w14:paraId="5F9D1ABD" w14:textId="6316E167" w:rsidR="00F00D23" w:rsidRDefault="007A7973" w:rsidP="000B296B">
                            <w:pPr>
                              <w:pStyle w:val="ListBullet2"/>
                            </w:pPr>
                            <w:r>
                              <w:t>Django</w:t>
                            </w:r>
                          </w:p>
                          <w:p w14:paraId="7723D99D" w14:textId="3BBAD138" w:rsidR="001102F4" w:rsidRPr="000B296B" w:rsidRDefault="001102F4" w:rsidP="000B296B">
                            <w:pPr>
                              <w:pStyle w:val="ListBullet2"/>
                            </w:pPr>
                            <w:r>
                              <w:t>DRF (REST API)</w:t>
                            </w:r>
                          </w:p>
                          <w:p w14:paraId="2917A4B8" w14:textId="270EB63F" w:rsidR="00F00D23" w:rsidRPr="000B296B" w:rsidRDefault="007A7973" w:rsidP="000B296B">
                            <w:pPr>
                              <w:pStyle w:val="ListBullet2"/>
                            </w:pPr>
                            <w:r>
                              <w:t>HTML</w:t>
                            </w:r>
                          </w:p>
                          <w:p w14:paraId="0B16FB71" w14:textId="659321CA" w:rsidR="00F00D23" w:rsidRPr="000B296B" w:rsidRDefault="007A7973" w:rsidP="000B296B">
                            <w:pPr>
                              <w:pStyle w:val="ListBullet2"/>
                            </w:pPr>
                            <w:r>
                              <w:t>CSS</w:t>
                            </w:r>
                          </w:p>
                          <w:p w14:paraId="0F6B1BFD" w14:textId="2275E193" w:rsidR="00A5169A" w:rsidRDefault="007A7973" w:rsidP="00A5169A">
                            <w:pPr>
                              <w:pStyle w:val="ListBullet2"/>
                            </w:pPr>
                            <w:r>
                              <w:t>JavaScript</w:t>
                            </w:r>
                          </w:p>
                          <w:p w14:paraId="7645D77E" w14:textId="1719C9AC" w:rsidR="00A5169A" w:rsidRDefault="007A7973" w:rsidP="00A5169A">
                            <w:pPr>
                              <w:pStyle w:val="ListBullet2"/>
                            </w:pPr>
                            <w:r>
                              <w:t>React</w:t>
                            </w:r>
                          </w:p>
                          <w:p w14:paraId="28EE9C02" w14:textId="2496B5A2" w:rsidR="00440F6F" w:rsidRPr="007A7973" w:rsidRDefault="00440F6F" w:rsidP="00A5169A">
                            <w:pPr>
                              <w:pStyle w:val="ListBullet2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9ECC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21.3pt;margin-top:343.3pt;width:169.2pt;height:160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" filled="f" stroked="f">
                <v:textbox>
                  <w:txbxContent>
                    <w:p w14:paraId="40644AB1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62924D61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21AF5D5A" w14:textId="3BDE8EC1" w:rsidR="00F00D23" w:rsidRPr="000B296B" w:rsidRDefault="007A7973" w:rsidP="000B296B">
                      <w:pPr>
                        <w:pStyle w:val="ListBullet2"/>
                      </w:pPr>
                      <w:r>
                        <w:t>Python</w:t>
                      </w:r>
                    </w:p>
                    <w:p w14:paraId="5F9D1ABD" w14:textId="6316E167" w:rsidR="00F00D23" w:rsidRDefault="007A7973" w:rsidP="000B296B">
                      <w:pPr>
                        <w:pStyle w:val="ListBullet2"/>
                      </w:pPr>
                      <w:r>
                        <w:t>Django</w:t>
                      </w:r>
                    </w:p>
                    <w:p w14:paraId="7723D99D" w14:textId="3BBAD138" w:rsidR="001102F4" w:rsidRPr="000B296B" w:rsidRDefault="001102F4" w:rsidP="000B296B">
                      <w:pPr>
                        <w:pStyle w:val="ListBullet2"/>
                      </w:pPr>
                      <w:r>
                        <w:t>DRF (REST API)</w:t>
                      </w:r>
                    </w:p>
                    <w:p w14:paraId="2917A4B8" w14:textId="270EB63F" w:rsidR="00F00D23" w:rsidRPr="000B296B" w:rsidRDefault="007A7973" w:rsidP="000B296B">
                      <w:pPr>
                        <w:pStyle w:val="ListBullet2"/>
                      </w:pPr>
                      <w:r>
                        <w:t>HTML</w:t>
                      </w:r>
                    </w:p>
                    <w:p w14:paraId="0B16FB71" w14:textId="659321CA" w:rsidR="00F00D23" w:rsidRPr="000B296B" w:rsidRDefault="007A7973" w:rsidP="000B296B">
                      <w:pPr>
                        <w:pStyle w:val="ListBullet2"/>
                      </w:pPr>
                      <w:r>
                        <w:t>CSS</w:t>
                      </w:r>
                    </w:p>
                    <w:p w14:paraId="0F6B1BFD" w14:textId="2275E193" w:rsidR="00A5169A" w:rsidRDefault="007A7973" w:rsidP="00A5169A">
                      <w:pPr>
                        <w:pStyle w:val="ListBullet2"/>
                      </w:pPr>
                      <w:r>
                        <w:t>JavaScript</w:t>
                      </w:r>
                    </w:p>
                    <w:p w14:paraId="7645D77E" w14:textId="1719C9AC" w:rsidR="00A5169A" w:rsidRDefault="007A7973" w:rsidP="00A5169A">
                      <w:pPr>
                        <w:pStyle w:val="ListBullet2"/>
                      </w:pPr>
                      <w:r>
                        <w:t>React</w:t>
                      </w:r>
                    </w:p>
                    <w:p w14:paraId="28EE9C02" w14:textId="2496B5A2" w:rsidR="00440F6F" w:rsidRPr="007A7973" w:rsidRDefault="00440F6F" w:rsidP="00A5169A">
                      <w:pPr>
                        <w:pStyle w:val="ListBullet2"/>
                      </w:pPr>
                      <w:r>
                        <w:t>MySQL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A923E50" wp14:editId="576D8895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7241E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</w:p>
    <w:p w14:paraId="260988CD" w14:textId="77777777" w:rsidR="00F00D23" w:rsidRDefault="00F00D23" w:rsidP="00F00D23"/>
    <w:p w14:paraId="56D1E674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3E811991" w14:textId="408BE3C9" w:rsidR="0054266A" w:rsidRDefault="00A5169A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1" layoutInCell="1" allowOverlap="1" wp14:anchorId="51AE7314" wp14:editId="096EA339">
                <wp:simplePos x="0" y="0"/>
                <wp:positionH relativeFrom="page">
                  <wp:posOffset>5375910</wp:posOffset>
                </wp:positionH>
                <wp:positionV relativeFrom="page">
                  <wp:posOffset>6380480</wp:posOffset>
                </wp:positionV>
                <wp:extent cx="2148840" cy="1261110"/>
                <wp:effectExtent l="0" t="0" r="0" b="0"/>
                <wp:wrapSquare wrapText="bothSides"/>
                <wp:docPr id="1620858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261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FE17" w14:textId="735DE971" w:rsidR="00A5169A" w:rsidRPr="00DB7C3E" w:rsidRDefault="00A5169A" w:rsidP="00A5169A">
                            <w:pPr>
                              <w:pStyle w:val="Heading1"/>
                            </w:pPr>
                            <w:r>
                              <w:t>Tools</w:t>
                            </w:r>
                          </w:p>
                          <w:p w14:paraId="05B7A588" w14:textId="77777777" w:rsidR="00A5169A" w:rsidRPr="000B296B" w:rsidRDefault="00A5169A" w:rsidP="00A5169A">
                            <w:pPr>
                              <w:pStyle w:val="Smallspace"/>
                            </w:pPr>
                          </w:p>
                          <w:p w14:paraId="7155F88B" w14:textId="1B9F7254" w:rsidR="00A5169A" w:rsidRDefault="00A5169A" w:rsidP="00A5169A">
                            <w:pPr>
                              <w:pStyle w:val="ListBullet2"/>
                            </w:pPr>
                            <w:r>
                              <w:t>Bootstrap</w:t>
                            </w:r>
                          </w:p>
                          <w:p w14:paraId="2D2447DF" w14:textId="6D944D36" w:rsidR="00A5169A" w:rsidRDefault="00A5169A" w:rsidP="00A5169A">
                            <w:pPr>
                              <w:pStyle w:val="ListBullet2"/>
                            </w:pPr>
                            <w:r>
                              <w:t>Tailwind</w:t>
                            </w:r>
                          </w:p>
                          <w:p w14:paraId="07A9922B" w14:textId="3A4E4B59" w:rsidR="00A5169A" w:rsidRPr="000B296B" w:rsidRDefault="00A5169A" w:rsidP="00A5169A">
                            <w:pPr>
                              <w:pStyle w:val="ListBullet2"/>
                            </w:pPr>
                            <w:r>
                              <w:t>Api Integration</w:t>
                            </w:r>
                          </w:p>
                          <w:p w14:paraId="605F55ED" w14:textId="77777777" w:rsidR="00A5169A" w:rsidRDefault="00A5169A" w:rsidP="00A5169A">
                            <w:pPr>
                              <w:pStyle w:val="ListBullet2"/>
                            </w:pPr>
                            <w:r>
                              <w:t>Git</w:t>
                            </w:r>
                          </w:p>
                          <w:p w14:paraId="44704994" w14:textId="77777777" w:rsidR="00A5169A" w:rsidRPr="007A7973" w:rsidRDefault="00A5169A" w:rsidP="00A5169A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314" id="_x0000_s1030" type="#_x0000_t202" style="position:absolute;margin-left:423.3pt;margin-top:502.4pt;width:169.2pt;height:99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" filled="f" stroked="f">
                <v:textbox>
                  <w:txbxContent>
                    <w:p w14:paraId="7F83FE17" w14:textId="735DE971" w:rsidR="00A5169A" w:rsidRPr="00DB7C3E" w:rsidRDefault="00A5169A" w:rsidP="00A5169A">
                      <w:pPr>
                        <w:pStyle w:val="Heading1"/>
                      </w:pPr>
                      <w:r>
                        <w:t>Tools</w:t>
                      </w:r>
                    </w:p>
                    <w:p w14:paraId="05B7A588" w14:textId="77777777" w:rsidR="00A5169A" w:rsidRPr="000B296B" w:rsidRDefault="00A5169A" w:rsidP="00A5169A">
                      <w:pPr>
                        <w:pStyle w:val="Smallspace"/>
                      </w:pPr>
                    </w:p>
                    <w:p w14:paraId="7155F88B" w14:textId="1B9F7254" w:rsidR="00A5169A" w:rsidRDefault="00A5169A" w:rsidP="00A5169A">
                      <w:pPr>
                        <w:pStyle w:val="ListBullet2"/>
                      </w:pPr>
                      <w:r>
                        <w:t>Bootstrap</w:t>
                      </w:r>
                    </w:p>
                    <w:p w14:paraId="2D2447DF" w14:textId="6D944D36" w:rsidR="00A5169A" w:rsidRDefault="00A5169A" w:rsidP="00A5169A">
                      <w:pPr>
                        <w:pStyle w:val="ListBullet2"/>
                      </w:pPr>
                      <w:r>
                        <w:t>Tailwind</w:t>
                      </w:r>
                    </w:p>
                    <w:p w14:paraId="07A9922B" w14:textId="3A4E4B59" w:rsidR="00A5169A" w:rsidRPr="000B296B" w:rsidRDefault="00A5169A" w:rsidP="00A5169A">
                      <w:pPr>
                        <w:pStyle w:val="ListBullet2"/>
                      </w:pPr>
                      <w:r>
                        <w:t>Api Integration</w:t>
                      </w:r>
                    </w:p>
                    <w:p w14:paraId="605F55ED" w14:textId="77777777" w:rsidR="00A5169A" w:rsidRDefault="00A5169A" w:rsidP="00A5169A">
                      <w:pPr>
                        <w:pStyle w:val="ListBullet2"/>
                      </w:pPr>
                      <w:r>
                        <w:t>Git</w:t>
                      </w:r>
                    </w:p>
                    <w:p w14:paraId="44704994" w14:textId="77777777" w:rsidR="00A5169A" w:rsidRPr="007A7973" w:rsidRDefault="00A5169A" w:rsidP="00A5169A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4ECCCDE2" wp14:editId="7591C225">
                <wp:simplePos x="0" y="0"/>
                <wp:positionH relativeFrom="margin">
                  <wp:posOffset>4926965</wp:posOffset>
                </wp:positionH>
                <wp:positionV relativeFrom="margin">
                  <wp:posOffset>7160895</wp:posOffset>
                </wp:positionV>
                <wp:extent cx="2130425" cy="973455"/>
                <wp:effectExtent l="0" t="0" r="0" b="0"/>
                <wp:wrapSquare wrapText="bothSides"/>
                <wp:docPr id="1987240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97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F27C1" w14:textId="1ABE1F4E" w:rsidR="00A5169A" w:rsidRPr="00A5169A" w:rsidRDefault="00A5169A" w:rsidP="00A5169A">
                            <w:pPr>
                              <w:pStyle w:val="Heading1"/>
                              <w:rPr>
                                <w:rStyle w:val="Emphasis"/>
                                <w:b/>
                                <w:iCs w:val="0"/>
                              </w:rPr>
                            </w:pPr>
                            <w:r>
                              <w:t>Certificates</w:t>
                            </w:r>
                          </w:p>
                          <w:p w14:paraId="631F5CA1" w14:textId="75BD8CF3" w:rsidR="00A5169A" w:rsidRPr="00DB7C3E" w:rsidRDefault="00A5169A" w:rsidP="00A5169A">
                            <w:r w:rsidRPr="00A5169A">
                              <w:t xml:space="preserve">Python Data Science Certification </w:t>
                            </w:r>
                            <w:r>
                              <w:t>–</w:t>
                            </w:r>
                            <w:r w:rsidRPr="00A5169A">
                              <w:t xml:space="preserve"> NPTEL</w:t>
                            </w:r>
                            <w:r>
                              <w:t xml:space="preserve"> </w:t>
                            </w:r>
                            <w:r w:rsidRPr="00A5169A">
                              <w:t>(Completed:</w:t>
                            </w:r>
                            <w:r>
                              <w:t xml:space="preserve"> </w:t>
                            </w:r>
                            <w:r w:rsidRPr="00A5169A">
                              <w:t>February</w:t>
                            </w:r>
                            <w:r>
                              <w:t xml:space="preserve"> 2024</w:t>
                            </w:r>
                            <w:r w:rsidRPr="00A5169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CDE2" id="_x0000_s1031" type="#_x0000_t202" style="position:absolute;margin-left:387.95pt;margin-top:563.85pt;width:167.75pt;height:76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" filled="f" stroked="f">
                <v:textbox>
                  <w:txbxContent>
                    <w:p w14:paraId="28AF27C1" w14:textId="1ABE1F4E" w:rsidR="00A5169A" w:rsidRPr="00A5169A" w:rsidRDefault="00A5169A" w:rsidP="00A5169A">
                      <w:pPr>
                        <w:pStyle w:val="Heading1"/>
                        <w:rPr>
                          <w:rStyle w:val="Emphasis"/>
                          <w:b/>
                          <w:iCs w:val="0"/>
                        </w:rPr>
                      </w:pPr>
                      <w:r>
                        <w:t>Certificates</w:t>
                      </w:r>
                    </w:p>
                    <w:p w14:paraId="631F5CA1" w14:textId="75BD8CF3" w:rsidR="00A5169A" w:rsidRPr="00DB7C3E" w:rsidRDefault="00A5169A" w:rsidP="00A5169A">
                      <w:r w:rsidRPr="00A5169A">
                        <w:t xml:space="preserve">Python Data Science Certification </w:t>
                      </w:r>
                      <w:r>
                        <w:t>–</w:t>
                      </w:r>
                      <w:r w:rsidRPr="00A5169A">
                        <w:t xml:space="preserve"> NPTEL</w:t>
                      </w:r>
                      <w:r>
                        <w:t xml:space="preserve"> </w:t>
                      </w:r>
                      <w:r w:rsidRPr="00A5169A">
                        <w:t>(Completed:</w:t>
                      </w:r>
                      <w:r>
                        <w:t xml:space="preserve"> </w:t>
                      </w:r>
                      <w:r w:rsidRPr="00A5169A">
                        <w:t>February</w:t>
                      </w:r>
                      <w:r>
                        <w:t xml:space="preserve"> 2024</w:t>
                      </w:r>
                      <w:r w:rsidRPr="00A5169A">
                        <w:t>)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F1014A" w:rsidRPr="00F1014A">
        <w:t>Highly motivated and detail-oriented software engineer with hands-on experience in Python, Django, and React. Eager to leverage my skills in coding, problem-solving, and collaboration to contribute to innovative projects. Passionate about continuous learning and delivering impactful solutions through creativity and technology.</w:t>
      </w:r>
      <w:r w:rsidR="0054266A">
        <w:br w:type="page"/>
      </w:r>
    </w:p>
    <w:p w14:paraId="010E3177" w14:textId="5AEA7069" w:rsidR="0054266A" w:rsidRPr="0055578F" w:rsidRDefault="0054266A" w:rsidP="0054266A">
      <w:pPr>
        <w:pStyle w:val="Title"/>
        <w:ind w:left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6EE75318" wp14:editId="7B157EA2">
                <wp:simplePos x="0" y="0"/>
                <wp:positionH relativeFrom="margin">
                  <wp:align>left</wp:align>
                </wp:positionH>
                <wp:positionV relativeFrom="margin">
                  <wp:posOffset>-635</wp:posOffset>
                </wp:positionV>
                <wp:extent cx="4754880" cy="6477000"/>
                <wp:effectExtent l="0" t="0" r="0" b="0"/>
                <wp:wrapSquare wrapText="bothSides"/>
                <wp:docPr id="2065104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CFD62" w14:textId="474490E5" w:rsidR="00C00BED" w:rsidRDefault="00C00BED" w:rsidP="0054266A">
                            <w:pPr>
                              <w:rPr>
                                <w:rFonts w:asciiTheme="majorHAnsi" w:hAnsiTheme="majorHAnsi"/>
                                <w:b/>
                                <w:position w:val="9"/>
                                <w:sz w:val="24"/>
                              </w:rPr>
                            </w:pPr>
                            <w:r w:rsidRPr="00C00BED">
                              <w:rPr>
                                <w:rFonts w:asciiTheme="majorHAnsi" w:hAnsiTheme="majorHAnsi"/>
                                <w:b/>
                                <w:position w:val="9"/>
                                <w:sz w:val="24"/>
                              </w:rPr>
                              <w:t>Netflix Clone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position w:val="9"/>
                                <w:sz w:val="24"/>
                              </w:rPr>
                              <w:t xml:space="preserve"> (React)</w:t>
                            </w:r>
                          </w:p>
                          <w:p w14:paraId="4DDAD36D" w14:textId="77777777" w:rsidR="00C00BED" w:rsidRPr="00C00BED" w:rsidRDefault="00C00BED" w:rsidP="00C00BED">
                            <w:p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C00BED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Developed the frontend design and integrated APIs to display dynamic movie details, simulating the functionality of a video streaming platform. Key contributions include:</w:t>
                            </w:r>
                          </w:p>
                          <w:p w14:paraId="5EEDDF20" w14:textId="77777777" w:rsidR="00C00BED" w:rsidRPr="00C00BED" w:rsidRDefault="00C00BED" w:rsidP="00C00BED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C00BED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UI/UX Design</w:t>
                            </w:r>
                            <w:r w:rsidRPr="00C00BED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Created a responsive and visually appealing user interface using HTML, CSS, and JavaScript, ensuring cross-device compatibility.</w:t>
                            </w:r>
                          </w:p>
                          <w:p w14:paraId="6695C95B" w14:textId="77777777" w:rsidR="00C00BED" w:rsidRPr="00C00BED" w:rsidRDefault="00C00BED" w:rsidP="00C00BED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C00BED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API Integration</w:t>
                            </w:r>
                            <w:r w:rsidRPr="00C00BED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Integrated third-party APIs to fetch and display movie details, including titles, descriptions, genres, and posters.</w:t>
                            </w:r>
                          </w:p>
                          <w:p w14:paraId="1B5A9621" w14:textId="77777777" w:rsidR="00C00BED" w:rsidRPr="00C00BED" w:rsidRDefault="00C00BED" w:rsidP="00C00BED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C00BED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Dynamic Content Display</w:t>
                            </w:r>
                            <w:r w:rsidRPr="00C00BED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Implemented functionality to dynamically update movie details on the platform.</w:t>
                            </w:r>
                          </w:p>
                          <w:p w14:paraId="62E32E63" w14:textId="77777777" w:rsidR="0054266A" w:rsidRPr="0065772F" w:rsidRDefault="0054266A" w:rsidP="0054266A"/>
                          <w:p w14:paraId="5CFD720C" w14:textId="32406F13" w:rsidR="00584B0C" w:rsidRDefault="00584B0C" w:rsidP="0054266A">
                            <w:pPr>
                              <w:rPr>
                                <w:rFonts w:asciiTheme="majorHAnsi" w:hAnsiTheme="majorHAnsi"/>
                                <w:b/>
                                <w:position w:val="9"/>
                                <w:sz w:val="24"/>
                              </w:rPr>
                            </w:pPr>
                            <w:r w:rsidRPr="00584B0C">
                              <w:rPr>
                                <w:rFonts w:asciiTheme="majorHAnsi" w:hAnsiTheme="majorHAnsi"/>
                                <w:b/>
                                <w:position w:val="9"/>
                                <w:sz w:val="24"/>
                              </w:rPr>
                              <w:t>To-Do Application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position w:val="9"/>
                                <w:sz w:val="24"/>
                              </w:rPr>
                              <w:t xml:space="preserve"> (React)</w:t>
                            </w:r>
                          </w:p>
                          <w:p w14:paraId="4E4E7456" w14:textId="77777777" w:rsidR="00584B0C" w:rsidRPr="00584B0C" w:rsidRDefault="00584B0C" w:rsidP="00584B0C">
                            <w:p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Developed a feature-rich to-do application using React, enabling users to efficiently manage tasks with dynamic state updates. Key functionalities include:</w:t>
                            </w:r>
                          </w:p>
                          <w:p w14:paraId="32D1EC79" w14:textId="77777777" w:rsidR="00584B0C" w:rsidRPr="00584B0C" w:rsidRDefault="00584B0C" w:rsidP="00584B0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584B0C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Task Management</w:t>
                            </w: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: Implemented the ability to create, view, and delete tasks with dynamic status updates.</w:t>
                            </w:r>
                          </w:p>
                          <w:p w14:paraId="3A69AC1C" w14:textId="77777777" w:rsidR="00584B0C" w:rsidRPr="00584B0C" w:rsidRDefault="00584B0C" w:rsidP="00584B0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584B0C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Task State Transitions</w:t>
                            </w: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 xml:space="preserve">: Designed workflows for tasks to move between </w:t>
                            </w:r>
                            <w:r w:rsidRPr="00584B0C">
                              <w:rPr>
                                <w:rFonts w:asciiTheme="majorHAnsi" w:hAnsiTheme="majorHAnsi"/>
                                <w:i/>
                                <w:iCs/>
                                <w:position w:val="9"/>
                                <w:szCs w:val="22"/>
                              </w:rPr>
                              <w:t>Active</w:t>
                            </w: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 xml:space="preserve">, </w:t>
                            </w:r>
                            <w:r w:rsidRPr="00584B0C">
                              <w:rPr>
                                <w:rFonts w:asciiTheme="majorHAnsi" w:hAnsiTheme="majorHAnsi"/>
                                <w:i/>
                                <w:iCs/>
                                <w:position w:val="9"/>
                                <w:szCs w:val="22"/>
                              </w:rPr>
                              <w:t>Completed</w:t>
                            </w: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 xml:space="preserve">, and </w:t>
                            </w:r>
                            <w:r w:rsidRPr="00584B0C">
                              <w:rPr>
                                <w:rFonts w:asciiTheme="majorHAnsi" w:hAnsiTheme="majorHAnsi"/>
                                <w:i/>
                                <w:iCs/>
                                <w:position w:val="9"/>
                                <w:szCs w:val="22"/>
                              </w:rPr>
                              <w:t>Incomplete</w:t>
                            </w: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 xml:space="preserve"> states based on user actions.</w:t>
                            </w:r>
                          </w:p>
                          <w:p w14:paraId="02FC72F6" w14:textId="77777777" w:rsidR="00584B0C" w:rsidRPr="00584B0C" w:rsidRDefault="00584B0C" w:rsidP="00584B0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 xml:space="preserve">Tasks marked with a checkbox before deletion are categorized as </w:t>
                            </w:r>
                            <w:r w:rsidRPr="00584B0C">
                              <w:rPr>
                                <w:rFonts w:asciiTheme="majorHAnsi" w:hAnsiTheme="majorHAnsi"/>
                                <w:i/>
                                <w:iCs/>
                                <w:position w:val="9"/>
                                <w:szCs w:val="22"/>
                              </w:rPr>
                              <w:t>Completed</w:t>
                            </w: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.</w:t>
                            </w:r>
                          </w:p>
                          <w:p w14:paraId="29D2F11B" w14:textId="77777777" w:rsidR="00584B0C" w:rsidRPr="00584B0C" w:rsidRDefault="00584B0C" w:rsidP="00584B0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 xml:space="preserve">Tasks deleted without marking are categorized as </w:t>
                            </w:r>
                            <w:r w:rsidRPr="00584B0C">
                              <w:rPr>
                                <w:rFonts w:asciiTheme="majorHAnsi" w:hAnsiTheme="majorHAnsi"/>
                                <w:i/>
                                <w:iCs/>
                                <w:position w:val="9"/>
                                <w:szCs w:val="22"/>
                              </w:rPr>
                              <w:t>Incomplete</w:t>
                            </w: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.</w:t>
                            </w:r>
                          </w:p>
                          <w:p w14:paraId="1C7852F5" w14:textId="77777777" w:rsidR="00584B0C" w:rsidRPr="00584B0C" w:rsidRDefault="00584B0C" w:rsidP="00584B0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</w:pPr>
                            <w:r w:rsidRPr="00584B0C">
                              <w:rPr>
                                <w:rFonts w:asciiTheme="majorHAnsi" w:hAnsiTheme="majorHAnsi"/>
                                <w:b/>
                                <w:bCs/>
                                <w:position w:val="9"/>
                                <w:szCs w:val="22"/>
                              </w:rPr>
                              <w:t>Dynamic Rendering</w:t>
                            </w:r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 xml:space="preserve">: Utilized </w:t>
                            </w:r>
                            <w:proofErr w:type="spellStart"/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>React's</w:t>
                            </w:r>
                            <w:proofErr w:type="spellEnd"/>
                            <w:r w:rsidRPr="00584B0C">
                              <w:rPr>
                                <w:rFonts w:asciiTheme="majorHAnsi" w:hAnsiTheme="majorHAnsi"/>
                                <w:position w:val="9"/>
                                <w:szCs w:val="22"/>
                              </w:rPr>
                              <w:t xml:space="preserve"> state management to ensure tasks lists (Active, Completed, Incomplete) are updated and rendered in real-time.</w:t>
                            </w:r>
                          </w:p>
                          <w:p w14:paraId="028726C8" w14:textId="77777777" w:rsidR="0054266A" w:rsidRDefault="0054266A" w:rsidP="0054266A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15E7666E" w14:textId="77777777" w:rsidR="0054266A" w:rsidRDefault="0054266A" w:rsidP="0054266A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69513E09" w14:textId="77777777" w:rsidR="0054266A" w:rsidRDefault="0054266A" w:rsidP="0054266A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6CC5D953" w14:textId="77777777" w:rsidR="0054266A" w:rsidRDefault="0054266A" w:rsidP="0054266A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7D2F413B" w14:textId="77777777" w:rsidR="0054266A" w:rsidRDefault="0054266A" w:rsidP="0054266A">
                            <w:pPr>
                              <w:rPr>
                                <w:rFonts w:asciiTheme="majorHAnsi" w:hAnsiTheme="majorHAnsi"/>
                                <w:szCs w:val="22"/>
                              </w:rPr>
                            </w:pPr>
                          </w:p>
                          <w:p w14:paraId="18E66CD9" w14:textId="77777777" w:rsidR="0054266A" w:rsidRPr="00FE0846" w:rsidRDefault="0054266A" w:rsidP="005426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5318" id="_x0000_s1032" type="#_x0000_t202" style="position:absolute;left:0;text-align:left;margin-left:0;margin-top:-.05pt;width:374.4pt;height:510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" filled="f" stroked="f">
                <v:textbox>
                  <w:txbxContent>
                    <w:p w14:paraId="52ACFD62" w14:textId="474490E5" w:rsidR="00C00BED" w:rsidRDefault="00C00BED" w:rsidP="0054266A">
                      <w:pPr>
                        <w:rPr>
                          <w:rFonts w:asciiTheme="majorHAnsi" w:hAnsiTheme="majorHAnsi"/>
                          <w:b/>
                          <w:position w:val="9"/>
                          <w:sz w:val="24"/>
                        </w:rPr>
                      </w:pPr>
                      <w:r w:rsidRPr="00C00BED">
                        <w:rPr>
                          <w:rFonts w:asciiTheme="majorHAnsi" w:hAnsiTheme="majorHAnsi"/>
                          <w:b/>
                          <w:position w:val="9"/>
                          <w:sz w:val="24"/>
                        </w:rPr>
                        <w:t>Netflix Clone</w:t>
                      </w:r>
                      <w:r>
                        <w:rPr>
                          <w:rFonts w:asciiTheme="majorHAnsi" w:hAnsiTheme="majorHAnsi"/>
                          <w:b/>
                          <w:position w:val="9"/>
                          <w:sz w:val="24"/>
                        </w:rPr>
                        <w:t xml:space="preserve"> (React)</w:t>
                      </w:r>
                    </w:p>
                    <w:p w14:paraId="4DDAD36D" w14:textId="77777777" w:rsidR="00C00BED" w:rsidRPr="00C00BED" w:rsidRDefault="00C00BED" w:rsidP="00C00BED">
                      <w:p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C00BED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Developed the frontend design and integrated APIs to display dynamic movie details, simulating the functionality of a video streaming platform. Key contributions include:</w:t>
                      </w:r>
                    </w:p>
                    <w:p w14:paraId="5EEDDF20" w14:textId="77777777" w:rsidR="00C00BED" w:rsidRPr="00C00BED" w:rsidRDefault="00C00BED" w:rsidP="00C00BED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C00BED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UI/UX Design</w:t>
                      </w:r>
                      <w:r w:rsidRPr="00C00BED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Created a responsive and visually appealing user interface using HTML, CSS, and JavaScript, ensuring cross-device compatibility.</w:t>
                      </w:r>
                    </w:p>
                    <w:p w14:paraId="6695C95B" w14:textId="77777777" w:rsidR="00C00BED" w:rsidRPr="00C00BED" w:rsidRDefault="00C00BED" w:rsidP="00C00BED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C00BED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API Integration</w:t>
                      </w:r>
                      <w:r w:rsidRPr="00C00BED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Integrated third-party APIs to fetch and display movie details, including titles, descriptions, genres, and posters.</w:t>
                      </w:r>
                    </w:p>
                    <w:p w14:paraId="1B5A9621" w14:textId="77777777" w:rsidR="00C00BED" w:rsidRPr="00C00BED" w:rsidRDefault="00C00BED" w:rsidP="00C00BED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C00BED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Dynamic Content Display</w:t>
                      </w:r>
                      <w:r w:rsidRPr="00C00BED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Implemented functionality to dynamically update movie details on the platform.</w:t>
                      </w:r>
                    </w:p>
                    <w:p w14:paraId="62E32E63" w14:textId="77777777" w:rsidR="0054266A" w:rsidRPr="0065772F" w:rsidRDefault="0054266A" w:rsidP="0054266A"/>
                    <w:p w14:paraId="5CFD720C" w14:textId="32406F13" w:rsidR="00584B0C" w:rsidRDefault="00584B0C" w:rsidP="0054266A">
                      <w:pPr>
                        <w:rPr>
                          <w:rFonts w:asciiTheme="majorHAnsi" w:hAnsiTheme="majorHAnsi"/>
                          <w:b/>
                          <w:position w:val="9"/>
                          <w:sz w:val="24"/>
                        </w:rPr>
                      </w:pPr>
                      <w:r w:rsidRPr="00584B0C">
                        <w:rPr>
                          <w:rFonts w:asciiTheme="majorHAnsi" w:hAnsiTheme="majorHAnsi"/>
                          <w:b/>
                          <w:position w:val="9"/>
                          <w:sz w:val="24"/>
                        </w:rPr>
                        <w:t>To-Do Application</w:t>
                      </w:r>
                      <w:r>
                        <w:rPr>
                          <w:rFonts w:asciiTheme="majorHAnsi" w:hAnsiTheme="majorHAnsi"/>
                          <w:b/>
                          <w:position w:val="9"/>
                          <w:sz w:val="24"/>
                        </w:rPr>
                        <w:t xml:space="preserve"> (React)</w:t>
                      </w:r>
                    </w:p>
                    <w:p w14:paraId="4E4E7456" w14:textId="77777777" w:rsidR="00584B0C" w:rsidRPr="00584B0C" w:rsidRDefault="00584B0C" w:rsidP="00584B0C">
                      <w:p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Developed a feature-rich to-do application using React, enabling users to efficiently manage tasks with dynamic state updates. Key functionalities include:</w:t>
                      </w:r>
                    </w:p>
                    <w:p w14:paraId="32D1EC79" w14:textId="77777777" w:rsidR="00584B0C" w:rsidRPr="00584B0C" w:rsidRDefault="00584B0C" w:rsidP="00584B0C">
                      <w:pPr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584B0C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Task Management</w:t>
                      </w: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: Implemented the ability to create, view, and delete tasks with dynamic status updates.</w:t>
                      </w:r>
                    </w:p>
                    <w:p w14:paraId="3A69AC1C" w14:textId="77777777" w:rsidR="00584B0C" w:rsidRPr="00584B0C" w:rsidRDefault="00584B0C" w:rsidP="00584B0C">
                      <w:pPr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584B0C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Task State Transitions</w:t>
                      </w: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 xml:space="preserve">: Designed workflows for tasks to move between </w:t>
                      </w:r>
                      <w:r w:rsidRPr="00584B0C">
                        <w:rPr>
                          <w:rFonts w:asciiTheme="majorHAnsi" w:hAnsiTheme="majorHAnsi"/>
                          <w:i/>
                          <w:iCs/>
                          <w:position w:val="9"/>
                          <w:szCs w:val="22"/>
                        </w:rPr>
                        <w:t>Active</w:t>
                      </w: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 xml:space="preserve">, </w:t>
                      </w:r>
                      <w:r w:rsidRPr="00584B0C">
                        <w:rPr>
                          <w:rFonts w:asciiTheme="majorHAnsi" w:hAnsiTheme="majorHAnsi"/>
                          <w:i/>
                          <w:iCs/>
                          <w:position w:val="9"/>
                          <w:szCs w:val="22"/>
                        </w:rPr>
                        <w:t>Completed</w:t>
                      </w: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 xml:space="preserve">, and </w:t>
                      </w:r>
                      <w:r w:rsidRPr="00584B0C">
                        <w:rPr>
                          <w:rFonts w:asciiTheme="majorHAnsi" w:hAnsiTheme="majorHAnsi"/>
                          <w:i/>
                          <w:iCs/>
                          <w:position w:val="9"/>
                          <w:szCs w:val="22"/>
                        </w:rPr>
                        <w:t>Incomplete</w:t>
                      </w: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 xml:space="preserve"> states based on user actions.</w:t>
                      </w:r>
                    </w:p>
                    <w:p w14:paraId="02FC72F6" w14:textId="77777777" w:rsidR="00584B0C" w:rsidRPr="00584B0C" w:rsidRDefault="00584B0C" w:rsidP="00584B0C">
                      <w:pPr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 xml:space="preserve">Tasks marked with a checkbox before deletion are categorized as </w:t>
                      </w:r>
                      <w:r w:rsidRPr="00584B0C">
                        <w:rPr>
                          <w:rFonts w:asciiTheme="majorHAnsi" w:hAnsiTheme="majorHAnsi"/>
                          <w:i/>
                          <w:iCs/>
                          <w:position w:val="9"/>
                          <w:szCs w:val="22"/>
                        </w:rPr>
                        <w:t>Completed</w:t>
                      </w: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.</w:t>
                      </w:r>
                    </w:p>
                    <w:p w14:paraId="29D2F11B" w14:textId="77777777" w:rsidR="00584B0C" w:rsidRPr="00584B0C" w:rsidRDefault="00584B0C" w:rsidP="00584B0C">
                      <w:pPr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 xml:space="preserve">Tasks deleted without marking are categorized as </w:t>
                      </w:r>
                      <w:r w:rsidRPr="00584B0C">
                        <w:rPr>
                          <w:rFonts w:asciiTheme="majorHAnsi" w:hAnsiTheme="majorHAnsi"/>
                          <w:i/>
                          <w:iCs/>
                          <w:position w:val="9"/>
                          <w:szCs w:val="22"/>
                        </w:rPr>
                        <w:t>Incomplete</w:t>
                      </w: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.</w:t>
                      </w:r>
                    </w:p>
                    <w:p w14:paraId="1C7852F5" w14:textId="77777777" w:rsidR="00584B0C" w:rsidRPr="00584B0C" w:rsidRDefault="00584B0C" w:rsidP="00584B0C">
                      <w:pPr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  <w:position w:val="9"/>
                          <w:szCs w:val="22"/>
                        </w:rPr>
                      </w:pPr>
                      <w:r w:rsidRPr="00584B0C">
                        <w:rPr>
                          <w:rFonts w:asciiTheme="majorHAnsi" w:hAnsiTheme="majorHAnsi"/>
                          <w:b/>
                          <w:bCs/>
                          <w:position w:val="9"/>
                          <w:szCs w:val="22"/>
                        </w:rPr>
                        <w:t>Dynamic Rendering</w:t>
                      </w:r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 xml:space="preserve">: Utilized </w:t>
                      </w:r>
                      <w:proofErr w:type="spellStart"/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>React's</w:t>
                      </w:r>
                      <w:proofErr w:type="spellEnd"/>
                      <w:r w:rsidRPr="00584B0C">
                        <w:rPr>
                          <w:rFonts w:asciiTheme="majorHAnsi" w:hAnsiTheme="majorHAnsi"/>
                          <w:position w:val="9"/>
                          <w:szCs w:val="22"/>
                        </w:rPr>
                        <w:t xml:space="preserve"> state management to ensure tasks lists (Active, Completed, Incomplete) are updated and rendered in real-time.</w:t>
                      </w:r>
                    </w:p>
                    <w:p w14:paraId="028726C8" w14:textId="77777777" w:rsidR="0054266A" w:rsidRDefault="0054266A" w:rsidP="0054266A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15E7666E" w14:textId="77777777" w:rsidR="0054266A" w:rsidRDefault="0054266A" w:rsidP="0054266A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69513E09" w14:textId="77777777" w:rsidR="0054266A" w:rsidRDefault="0054266A" w:rsidP="0054266A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6CC5D953" w14:textId="77777777" w:rsidR="0054266A" w:rsidRDefault="0054266A" w:rsidP="0054266A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7D2F413B" w14:textId="77777777" w:rsidR="0054266A" w:rsidRDefault="0054266A" w:rsidP="0054266A">
                      <w:pPr>
                        <w:rPr>
                          <w:rFonts w:asciiTheme="majorHAnsi" w:hAnsiTheme="majorHAnsi"/>
                          <w:szCs w:val="22"/>
                        </w:rPr>
                      </w:pPr>
                    </w:p>
                    <w:p w14:paraId="18E66CD9" w14:textId="77777777" w:rsidR="0054266A" w:rsidRPr="00FE0846" w:rsidRDefault="0054266A" w:rsidP="0054266A"/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14:paraId="188C5110" w14:textId="057A192C" w:rsidR="0054266A" w:rsidRPr="00307FD9" w:rsidRDefault="0054266A" w:rsidP="0054266A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1" layoutInCell="1" allowOverlap="1" wp14:anchorId="6B26D048" wp14:editId="1F4D1E01">
                <wp:simplePos x="0" y="0"/>
                <wp:positionH relativeFrom="page">
                  <wp:posOffset>5240655</wp:posOffset>
                </wp:positionH>
                <wp:positionV relativeFrom="margin">
                  <wp:posOffset>8255</wp:posOffset>
                </wp:positionV>
                <wp:extent cx="25400" cy="5528310"/>
                <wp:effectExtent l="0" t="0" r="31750" b="34290"/>
                <wp:wrapNone/>
                <wp:docPr id="522363483" name="Straight Connector 52236348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55283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CBCBB" id="Straight Connector 522363483" o:spid="_x0000_s1026" alt="&quot;&quot;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412.65pt,.65pt" to="414.65pt,4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" strokecolor="#737373 [1614]">
                <v:stroke joinstyle="miter"/>
                <w10:wrap anchorx="page" anchory="margin"/>
                <w10:anchorlock/>
              </v:line>
            </w:pict>
          </mc:Fallback>
        </mc:AlternateContent>
      </w:r>
    </w:p>
    <w:sectPr w:rsidR="0054266A" w:rsidRPr="00307FD9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640D9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4E3101"/>
    <w:multiLevelType w:val="multilevel"/>
    <w:tmpl w:val="59F4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97054"/>
    <w:multiLevelType w:val="multilevel"/>
    <w:tmpl w:val="2C3C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0A5337"/>
    <w:multiLevelType w:val="multilevel"/>
    <w:tmpl w:val="7616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16043"/>
    <w:multiLevelType w:val="multilevel"/>
    <w:tmpl w:val="8616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08914">
    <w:abstractNumId w:val="3"/>
  </w:num>
  <w:num w:numId="2" w16cid:durableId="505023288">
    <w:abstractNumId w:val="5"/>
  </w:num>
  <w:num w:numId="3" w16cid:durableId="313024574">
    <w:abstractNumId w:val="7"/>
  </w:num>
  <w:num w:numId="4" w16cid:durableId="1052733521">
    <w:abstractNumId w:val="1"/>
  </w:num>
  <w:num w:numId="5" w16cid:durableId="1824347043">
    <w:abstractNumId w:val="0"/>
  </w:num>
  <w:num w:numId="6" w16cid:durableId="391200377">
    <w:abstractNumId w:val="8"/>
  </w:num>
  <w:num w:numId="7" w16cid:durableId="2144501749">
    <w:abstractNumId w:val="2"/>
  </w:num>
  <w:num w:numId="8" w16cid:durableId="1145900263">
    <w:abstractNumId w:val="4"/>
  </w:num>
  <w:num w:numId="9" w16cid:durableId="574900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73"/>
    <w:rsid w:val="00036F36"/>
    <w:rsid w:val="000B296B"/>
    <w:rsid w:val="000C5E0D"/>
    <w:rsid w:val="001102F4"/>
    <w:rsid w:val="00122C81"/>
    <w:rsid w:val="00175828"/>
    <w:rsid w:val="001E501D"/>
    <w:rsid w:val="0021183F"/>
    <w:rsid w:val="00257458"/>
    <w:rsid w:val="0027097E"/>
    <w:rsid w:val="002A38D2"/>
    <w:rsid w:val="002E432C"/>
    <w:rsid w:val="00307FD9"/>
    <w:rsid w:val="00313787"/>
    <w:rsid w:val="00322C61"/>
    <w:rsid w:val="0037036D"/>
    <w:rsid w:val="00377B3F"/>
    <w:rsid w:val="003905A5"/>
    <w:rsid w:val="003D10AC"/>
    <w:rsid w:val="003D16F8"/>
    <w:rsid w:val="003D346C"/>
    <w:rsid w:val="00440F6F"/>
    <w:rsid w:val="0047020C"/>
    <w:rsid w:val="0047484C"/>
    <w:rsid w:val="004C0DB9"/>
    <w:rsid w:val="004C38F0"/>
    <w:rsid w:val="004F3FAB"/>
    <w:rsid w:val="0054266A"/>
    <w:rsid w:val="0055578F"/>
    <w:rsid w:val="00584B0C"/>
    <w:rsid w:val="005933EA"/>
    <w:rsid w:val="005B345F"/>
    <w:rsid w:val="005F73C2"/>
    <w:rsid w:val="0065772F"/>
    <w:rsid w:val="006A1D0E"/>
    <w:rsid w:val="0071059B"/>
    <w:rsid w:val="00751841"/>
    <w:rsid w:val="00772B75"/>
    <w:rsid w:val="007A3C8C"/>
    <w:rsid w:val="007A7973"/>
    <w:rsid w:val="00813B6C"/>
    <w:rsid w:val="00873202"/>
    <w:rsid w:val="008C2667"/>
    <w:rsid w:val="008C57C3"/>
    <w:rsid w:val="009A74DF"/>
    <w:rsid w:val="009D580B"/>
    <w:rsid w:val="009F7DBF"/>
    <w:rsid w:val="00A141B3"/>
    <w:rsid w:val="00A364B4"/>
    <w:rsid w:val="00A43764"/>
    <w:rsid w:val="00A4544A"/>
    <w:rsid w:val="00A5169A"/>
    <w:rsid w:val="00AC4D65"/>
    <w:rsid w:val="00AE3DA9"/>
    <w:rsid w:val="00B00999"/>
    <w:rsid w:val="00B03055"/>
    <w:rsid w:val="00B55C57"/>
    <w:rsid w:val="00BE7944"/>
    <w:rsid w:val="00C00BED"/>
    <w:rsid w:val="00C051E3"/>
    <w:rsid w:val="00CA49DB"/>
    <w:rsid w:val="00D15306"/>
    <w:rsid w:val="00D920AB"/>
    <w:rsid w:val="00DF528B"/>
    <w:rsid w:val="00E60BEA"/>
    <w:rsid w:val="00E70E94"/>
    <w:rsid w:val="00E724A0"/>
    <w:rsid w:val="00EB3841"/>
    <w:rsid w:val="00EF6F27"/>
    <w:rsid w:val="00F00D23"/>
    <w:rsid w:val="00F1014A"/>
    <w:rsid w:val="00F64F66"/>
    <w:rsid w:val="00F77794"/>
    <w:rsid w:val="00FE084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42BC"/>
  <w15:chartTrackingRefBased/>
  <w15:docId w15:val="{D0F5FF70-756F-40C5-906B-6DCC46CE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69A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77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babu</dc:creator>
  <cp:keywords/>
  <dc:description/>
  <cp:lastModifiedBy>Vivek babu</cp:lastModifiedBy>
  <cp:revision>11</cp:revision>
  <cp:lastPrinted>2025-01-07T08:53:00Z</cp:lastPrinted>
  <dcterms:created xsi:type="dcterms:W3CDTF">2025-01-07T04:15:00Z</dcterms:created>
  <dcterms:modified xsi:type="dcterms:W3CDTF">2025-01-10T16:48:00Z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